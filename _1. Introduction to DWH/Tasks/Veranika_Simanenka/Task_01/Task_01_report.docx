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F74D" w14:textId="77777777" w:rsidR="00343E07" w:rsidRDefault="00343E07" w:rsidP="007D2275">
      <w:pPr>
        <w:pStyle w:val="BodyText"/>
      </w:pPr>
    </w:p>
    <w:p w14:paraId="44AC1B5D" w14:textId="77777777" w:rsidR="00343E07" w:rsidRDefault="00343E07" w:rsidP="007D2275">
      <w:pPr>
        <w:pStyle w:val="BodyText"/>
      </w:pPr>
    </w:p>
    <w:p w14:paraId="19A2A930" w14:textId="77777777" w:rsidR="00343E07" w:rsidRDefault="00343E07" w:rsidP="007D2275">
      <w:pPr>
        <w:pStyle w:val="BodyText"/>
      </w:pPr>
    </w:p>
    <w:p w14:paraId="10414738" w14:textId="77777777" w:rsidR="00343E07" w:rsidRDefault="00343E07" w:rsidP="007D2275">
      <w:pPr>
        <w:pStyle w:val="BodyText"/>
      </w:pPr>
    </w:p>
    <w:p w14:paraId="3355EC56" w14:textId="77777777" w:rsidR="00343E07" w:rsidRDefault="00AD2C16" w:rsidP="00AD2C16">
      <w:pPr>
        <w:pStyle w:val="BodyText"/>
        <w:tabs>
          <w:tab w:val="left" w:pos="4020"/>
        </w:tabs>
      </w:pPr>
      <w:r>
        <w:tab/>
      </w:r>
    </w:p>
    <w:p w14:paraId="0258738A" w14:textId="77777777" w:rsidR="00343E07" w:rsidRDefault="00343E07" w:rsidP="007D2275">
      <w:pPr>
        <w:pStyle w:val="BodyText"/>
      </w:pPr>
    </w:p>
    <w:p w14:paraId="165535E0" w14:textId="77777777" w:rsidR="00343E07" w:rsidRDefault="00343E07" w:rsidP="007D2275">
      <w:pPr>
        <w:pStyle w:val="BodyText"/>
      </w:pPr>
    </w:p>
    <w:p w14:paraId="5E008374" w14:textId="77777777" w:rsidR="00343E07" w:rsidRPr="00343E07" w:rsidRDefault="00343E07" w:rsidP="007D2275">
      <w:pPr>
        <w:pStyle w:val="BodyText"/>
      </w:pPr>
    </w:p>
    <w:p w14:paraId="54BFE902" w14:textId="77777777" w:rsidR="00343E07" w:rsidRDefault="00343E07" w:rsidP="007D2275">
      <w:pPr>
        <w:pStyle w:val="BodyText"/>
      </w:pPr>
    </w:p>
    <w:p w14:paraId="615AD2D5" w14:textId="77777777"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9C9C596" wp14:editId="0CADD0E1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0069E141" w14:textId="77777777" w:rsidTr="003A184A">
        <w:trPr>
          <w:trHeight w:val="1583"/>
        </w:trPr>
        <w:tc>
          <w:tcPr>
            <w:tcW w:w="9359" w:type="dxa"/>
          </w:tcPr>
          <w:p w14:paraId="74571ECD" w14:textId="77777777" w:rsidR="008B3B7F" w:rsidRPr="007F4104" w:rsidRDefault="0026036B" w:rsidP="007F4104">
            <w:pPr>
              <w:pStyle w:val="CommentSubject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D06718">
              <w:t>MTN.BI.07 Introduction to Data Warehousing</w:t>
            </w:r>
            <w:r>
              <w:fldChar w:fldCharType="end"/>
            </w:r>
          </w:p>
          <w:p w14:paraId="4D458E1E" w14:textId="77777777" w:rsidR="008B3B7F" w:rsidRPr="00114D08" w:rsidRDefault="0026036B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AD2C16">
              <w:t>Introduction to Data Warehousing</w:t>
            </w:r>
            <w:r>
              <w:fldChar w:fldCharType="end"/>
            </w:r>
          </w:p>
        </w:tc>
      </w:tr>
      <w:tr w:rsidR="007074E7" w:rsidRPr="00114D08" w14:paraId="24C313F4" w14:textId="77777777" w:rsidTr="003A184A">
        <w:tc>
          <w:tcPr>
            <w:tcW w:w="9359" w:type="dxa"/>
          </w:tcPr>
          <w:p w14:paraId="78F3319C" w14:textId="77777777" w:rsidR="007074E7" w:rsidRDefault="00AD2C16" w:rsidP="007B6668">
            <w:pPr>
              <w:pStyle w:val="ProjectName"/>
            </w:pPr>
            <w:r>
              <w:t>L</w:t>
            </w:r>
            <w:r w:rsidRPr="00AD2C16">
              <w:t>aboratory work</w:t>
            </w:r>
          </w:p>
        </w:tc>
      </w:tr>
    </w:tbl>
    <w:p w14:paraId="6AE13741" w14:textId="77777777"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5D119A9E" w14:textId="77777777" w:rsidR="00222DC3" w:rsidRDefault="00222DC3" w:rsidP="002605AD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072132">
        <w:rPr>
          <w:b w:val="0"/>
        </w:rPr>
        <w:lastRenderedPageBreak/>
        <w:t>Contents</w:t>
      </w:r>
    </w:p>
    <w:p w14:paraId="07658FB8" w14:textId="77777777" w:rsidR="002605AD" w:rsidRPr="002605AD" w:rsidRDefault="002605AD" w:rsidP="002605AD"/>
    <w:p w14:paraId="5E474408" w14:textId="77777777" w:rsidR="00761985" w:rsidRDefault="00CD283F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072132">
        <w:rPr>
          <w:rFonts w:ascii="Trebuchet MS" w:hAnsi="Trebuchet MS"/>
          <w:b/>
          <w:bCs w:val="0"/>
          <w:caps w:val="0"/>
          <w:szCs w:val="20"/>
        </w:rPr>
        <w:fldChar w:fldCharType="begin"/>
      </w:r>
      <w:r w:rsidRPr="00072132">
        <w:rPr>
          <w:rFonts w:ascii="Trebuchet MS" w:hAnsi="Trebuchet MS"/>
          <w:b/>
          <w:bCs w:val="0"/>
          <w:caps w:val="0"/>
          <w:szCs w:val="20"/>
        </w:rPr>
        <w:instrText xml:space="preserve"> TOC \o "3-4" \h \z \t "Heading 1,1,Heading 2,2,Appendix Level 1,1,Appendix Level 2,2" </w:instrText>
      </w:r>
      <w:r w:rsidRPr="00072132">
        <w:rPr>
          <w:rFonts w:ascii="Trebuchet MS" w:hAnsi="Trebuchet MS"/>
          <w:b/>
          <w:bCs w:val="0"/>
          <w:caps w:val="0"/>
          <w:szCs w:val="20"/>
        </w:rPr>
        <w:fldChar w:fldCharType="separate"/>
      </w:r>
      <w:hyperlink w:anchor="_Toc509169606" w:history="1">
        <w:r w:rsidR="00761985" w:rsidRPr="009939C9">
          <w:rPr>
            <w:rStyle w:val="Hyperlink"/>
            <w:noProof/>
          </w:rPr>
          <w:t>1. Virtual machine setting</w:t>
        </w:r>
        <w:r w:rsidR="00761985">
          <w:rPr>
            <w:noProof/>
            <w:webHidden/>
          </w:rPr>
          <w:tab/>
        </w:r>
        <w:r w:rsidR="00761985">
          <w:rPr>
            <w:noProof/>
            <w:webHidden/>
          </w:rPr>
          <w:fldChar w:fldCharType="begin"/>
        </w:r>
        <w:r w:rsidR="00761985">
          <w:rPr>
            <w:noProof/>
            <w:webHidden/>
          </w:rPr>
          <w:instrText xml:space="preserve"> PAGEREF _Toc509169606 \h </w:instrText>
        </w:r>
        <w:r w:rsidR="00761985">
          <w:rPr>
            <w:noProof/>
            <w:webHidden/>
          </w:rPr>
        </w:r>
        <w:r w:rsidR="00761985">
          <w:rPr>
            <w:noProof/>
            <w:webHidden/>
          </w:rPr>
          <w:fldChar w:fldCharType="separate"/>
        </w:r>
        <w:r w:rsidR="00761985">
          <w:rPr>
            <w:noProof/>
            <w:webHidden/>
          </w:rPr>
          <w:t>3</w:t>
        </w:r>
        <w:r w:rsidR="00761985">
          <w:rPr>
            <w:noProof/>
            <w:webHidden/>
          </w:rPr>
          <w:fldChar w:fldCharType="end"/>
        </w:r>
      </w:hyperlink>
    </w:p>
    <w:p w14:paraId="6F09DDF7" w14:textId="77777777" w:rsidR="00761985" w:rsidRDefault="0026036B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9169607" w:history="1">
        <w:r w:rsidR="00761985" w:rsidRPr="009939C9">
          <w:rPr>
            <w:rStyle w:val="Hyperlink"/>
            <w:noProof/>
          </w:rPr>
          <w:t>2. GIT</w:t>
        </w:r>
        <w:r w:rsidR="00761985">
          <w:rPr>
            <w:noProof/>
            <w:webHidden/>
          </w:rPr>
          <w:tab/>
        </w:r>
        <w:r w:rsidR="00761985">
          <w:rPr>
            <w:noProof/>
            <w:webHidden/>
          </w:rPr>
          <w:fldChar w:fldCharType="begin"/>
        </w:r>
        <w:r w:rsidR="00761985">
          <w:rPr>
            <w:noProof/>
            <w:webHidden/>
          </w:rPr>
          <w:instrText xml:space="preserve"> PAGEREF _Toc509169607 \h </w:instrText>
        </w:r>
        <w:r w:rsidR="00761985">
          <w:rPr>
            <w:noProof/>
            <w:webHidden/>
          </w:rPr>
        </w:r>
        <w:r w:rsidR="00761985">
          <w:rPr>
            <w:noProof/>
            <w:webHidden/>
          </w:rPr>
          <w:fldChar w:fldCharType="separate"/>
        </w:r>
        <w:r w:rsidR="00761985">
          <w:rPr>
            <w:noProof/>
            <w:webHidden/>
          </w:rPr>
          <w:t>3</w:t>
        </w:r>
        <w:r w:rsidR="00761985">
          <w:rPr>
            <w:noProof/>
            <w:webHidden/>
          </w:rPr>
          <w:fldChar w:fldCharType="end"/>
        </w:r>
      </w:hyperlink>
    </w:p>
    <w:p w14:paraId="68953E9F" w14:textId="77777777" w:rsidR="00761985" w:rsidRDefault="0026036B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9169608" w:history="1">
        <w:r w:rsidR="00761985" w:rsidRPr="009939C9">
          <w:rPr>
            <w:rStyle w:val="Hyperlink"/>
            <w:noProof/>
          </w:rPr>
          <w:t>3. CHOOSE BUSINESS FOR YOUR PROJECT</w:t>
        </w:r>
        <w:r w:rsidR="00761985">
          <w:rPr>
            <w:noProof/>
            <w:webHidden/>
          </w:rPr>
          <w:tab/>
        </w:r>
        <w:r w:rsidR="00761985">
          <w:rPr>
            <w:noProof/>
            <w:webHidden/>
          </w:rPr>
          <w:fldChar w:fldCharType="begin"/>
        </w:r>
        <w:r w:rsidR="00761985">
          <w:rPr>
            <w:noProof/>
            <w:webHidden/>
          </w:rPr>
          <w:instrText xml:space="preserve"> PAGEREF _Toc509169608 \h </w:instrText>
        </w:r>
        <w:r w:rsidR="00761985">
          <w:rPr>
            <w:noProof/>
            <w:webHidden/>
          </w:rPr>
        </w:r>
        <w:r w:rsidR="00761985">
          <w:rPr>
            <w:noProof/>
            <w:webHidden/>
          </w:rPr>
          <w:fldChar w:fldCharType="separate"/>
        </w:r>
        <w:r w:rsidR="00761985">
          <w:rPr>
            <w:noProof/>
            <w:webHidden/>
          </w:rPr>
          <w:t>3</w:t>
        </w:r>
        <w:r w:rsidR="00761985">
          <w:rPr>
            <w:noProof/>
            <w:webHidden/>
          </w:rPr>
          <w:fldChar w:fldCharType="end"/>
        </w:r>
      </w:hyperlink>
    </w:p>
    <w:p w14:paraId="40903733" w14:textId="77777777" w:rsidR="00222DC3" w:rsidRPr="00072132" w:rsidRDefault="00CD283F" w:rsidP="007D2275">
      <w:pPr>
        <w:pStyle w:val="BodyText"/>
        <w:rPr>
          <w:b/>
        </w:rPr>
      </w:pPr>
      <w:r w:rsidRPr="00072132">
        <w:rPr>
          <w:b/>
          <w:bCs/>
          <w:caps/>
          <w:color w:val="3B3838" w:themeColor="background2" w:themeShade="40"/>
        </w:rPr>
        <w:fldChar w:fldCharType="end"/>
      </w:r>
    </w:p>
    <w:p w14:paraId="77A26668" w14:textId="77777777" w:rsidR="00222DC3" w:rsidRPr="00114D08" w:rsidRDefault="00222DC3" w:rsidP="007D2275">
      <w:pPr>
        <w:pStyle w:val="BodyText"/>
      </w:pPr>
    </w:p>
    <w:p w14:paraId="2C3F9D8B" w14:textId="77777777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1F8B976B" w14:textId="77777777" w:rsidR="00920D74" w:rsidRPr="00920D74" w:rsidRDefault="00D066D7" w:rsidP="004A24A0">
      <w:pPr>
        <w:pStyle w:val="Heading1"/>
        <w:numPr>
          <w:ilvl w:val="0"/>
          <w:numId w:val="0"/>
        </w:numPr>
      </w:pPr>
      <w:bookmarkStart w:id="5" w:name="_Toc509169606"/>
      <w:r>
        <w:lastRenderedPageBreak/>
        <w:t xml:space="preserve">1. </w:t>
      </w:r>
      <w:r w:rsidR="004A24A0" w:rsidRPr="004A24A0">
        <w:t>Virtual machine setting</w:t>
      </w:r>
      <w:bookmarkEnd w:id="5"/>
    </w:p>
    <w:p w14:paraId="493CA702" w14:textId="77777777" w:rsidR="00AB362B" w:rsidRDefault="00761783" w:rsidP="00F857EA">
      <w:pPr>
        <w:pStyle w:val="ListNumber"/>
      </w:pPr>
      <w:r>
        <w:t>Import VM “BI 2018.ova”</w:t>
      </w:r>
      <w:r w:rsidR="00AB362B" w:rsidRPr="00AB362B">
        <w:t>.</w:t>
      </w:r>
    </w:p>
    <w:p w14:paraId="23D0893B" w14:textId="2820D862" w:rsidR="004671EB" w:rsidRDefault="00E5019F" w:rsidP="00F857EA">
      <w:pPr>
        <w:pStyle w:val="ListNumber"/>
      </w:pPr>
      <w:r>
        <w:rPr>
          <w:noProof/>
        </w:rPr>
        <w:drawing>
          <wp:inline distT="0" distB="0" distL="0" distR="0" wp14:anchorId="4CD46ED1" wp14:editId="7FC1CB24">
            <wp:extent cx="4906077" cy="31496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141" cy="31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E13A" w14:textId="77777777" w:rsidR="00E5019F" w:rsidRPr="00AB362B" w:rsidRDefault="00E5019F" w:rsidP="00F857EA">
      <w:pPr>
        <w:pStyle w:val="ListNumber"/>
      </w:pPr>
    </w:p>
    <w:p w14:paraId="420789E7" w14:textId="5A61290D" w:rsidR="00AB362B" w:rsidRDefault="00AB362B" w:rsidP="00F857EA">
      <w:pPr>
        <w:pStyle w:val="ListNumber"/>
      </w:pPr>
      <w:r w:rsidRPr="00AB362B">
        <w:t>Set shared folder between your windows machine and remote machine (this folder might be your GIT folder)</w:t>
      </w:r>
    </w:p>
    <w:p w14:paraId="5C70C3FE" w14:textId="71DC479C" w:rsidR="004671EB" w:rsidRPr="00AB362B" w:rsidRDefault="004671EB" w:rsidP="00F857EA">
      <w:pPr>
        <w:pStyle w:val="ListNumber"/>
      </w:pPr>
      <w:r>
        <w:rPr>
          <w:noProof/>
        </w:rPr>
        <w:drawing>
          <wp:inline distT="0" distB="0" distL="0" distR="0" wp14:anchorId="2AB4298E" wp14:editId="64AA8699">
            <wp:extent cx="4794636" cy="344904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622" cy="34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32B8" w14:textId="795D59EB" w:rsidR="00AB362B" w:rsidRDefault="00AB362B" w:rsidP="00F857EA">
      <w:pPr>
        <w:pStyle w:val="ListNumber"/>
      </w:pPr>
      <w:r w:rsidRPr="00AB362B">
        <w:t xml:space="preserve">Connect to Oracle using </w:t>
      </w:r>
      <w:proofErr w:type="spellStart"/>
      <w:r w:rsidRPr="00AB362B">
        <w:t>sqldeveloper</w:t>
      </w:r>
      <w:proofErr w:type="spellEnd"/>
      <w:r w:rsidRPr="00AB362B">
        <w:t xml:space="preserve"> from your Windows machine (port forwarding in your virtual machine needs to be enabled)</w:t>
      </w:r>
    </w:p>
    <w:p w14:paraId="0D4F963E" w14:textId="73BC1262" w:rsidR="00E5019F" w:rsidRPr="00AB362B" w:rsidRDefault="003345AB" w:rsidP="00F857EA">
      <w:pPr>
        <w:pStyle w:val="ListNumber"/>
      </w:pPr>
      <w:r>
        <w:rPr>
          <w:noProof/>
        </w:rPr>
        <w:lastRenderedPageBreak/>
        <w:drawing>
          <wp:inline distT="0" distB="0" distL="0" distR="0" wp14:anchorId="111A3BC1" wp14:editId="032AE5B3">
            <wp:extent cx="4516341" cy="218697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705" cy="21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817B" w14:textId="17742764" w:rsidR="00AB362B" w:rsidRDefault="00AB362B" w:rsidP="00F857EA">
      <w:pPr>
        <w:pStyle w:val="ListNumber"/>
      </w:pPr>
      <w:r w:rsidRPr="00AB362B">
        <w:t xml:space="preserve">Create your user/schema (in Oracle) </w:t>
      </w:r>
      <w:proofErr w:type="spellStart"/>
      <w:r w:rsidRPr="00AB362B">
        <w:t>test_user</w:t>
      </w:r>
      <w:proofErr w:type="spellEnd"/>
      <w:r w:rsidRPr="00AB362B">
        <w:t xml:space="preserve"> – try new VM</w:t>
      </w:r>
    </w:p>
    <w:p w14:paraId="5E17E930" w14:textId="0DE1D68B" w:rsidR="00947E6A" w:rsidRDefault="00947E6A" w:rsidP="00F857EA">
      <w:pPr>
        <w:pStyle w:val="ListNumber"/>
      </w:pPr>
      <w:r>
        <w:rPr>
          <w:noProof/>
        </w:rPr>
        <w:drawing>
          <wp:inline distT="0" distB="0" distL="0" distR="0" wp14:anchorId="2BF05482" wp14:editId="4098E8CD">
            <wp:extent cx="3048000" cy="28575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A21954" w14:textId="338743B3" w:rsidR="00947E6A" w:rsidRPr="00AB362B" w:rsidRDefault="003345AB" w:rsidP="00F857EA">
      <w:pPr>
        <w:pStyle w:val="ListNumber"/>
      </w:pPr>
      <w:r>
        <w:rPr>
          <w:noProof/>
        </w:rPr>
        <w:drawing>
          <wp:inline distT="0" distB="0" distL="0" distR="0" wp14:anchorId="673CF720" wp14:editId="6BFF7F5B">
            <wp:extent cx="5119141" cy="2472856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182" cy="24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0DD9" w14:textId="77777777" w:rsidR="00AB362B" w:rsidRPr="00920D74" w:rsidRDefault="00AB362B" w:rsidP="00AB362B">
      <w:pPr>
        <w:pStyle w:val="Heading1"/>
        <w:numPr>
          <w:ilvl w:val="0"/>
          <w:numId w:val="0"/>
        </w:numPr>
      </w:pPr>
      <w:bookmarkStart w:id="6" w:name="_Toc509169607"/>
      <w:r>
        <w:t>2. GIT</w:t>
      </w:r>
      <w:bookmarkEnd w:id="6"/>
    </w:p>
    <w:p w14:paraId="16E40039" w14:textId="3AC3BE37" w:rsidR="00E22282" w:rsidRPr="0081228B" w:rsidRDefault="00AB362B" w:rsidP="00F857EA">
      <w:pPr>
        <w:pStyle w:val="ListNumber"/>
        <w:rPr>
          <w:rStyle w:val="Hyperlink"/>
          <w:color w:val="464547"/>
          <w:sz w:val="24"/>
          <w:szCs w:val="20"/>
          <w:u w:val="none"/>
        </w:rPr>
      </w:pPr>
      <w:r>
        <w:t>Pass GIT tutori</w:t>
      </w:r>
      <w:r w:rsidRPr="001C21B0">
        <w:t xml:space="preserve">al </w:t>
      </w:r>
      <w:hyperlink r:id="rId17" w:history="1">
        <w:r w:rsidRPr="001C21B0">
          <w:rPr>
            <w:rStyle w:val="Hyperlink"/>
            <w:sz w:val="24"/>
            <w:szCs w:val="24"/>
          </w:rPr>
          <w:t>https://githowto.com/</w:t>
        </w:r>
      </w:hyperlink>
    </w:p>
    <w:p w14:paraId="026508FE" w14:textId="6A455D36" w:rsidR="0081228B" w:rsidRDefault="0081228B" w:rsidP="00F857EA">
      <w:pPr>
        <w:pStyle w:val="ListNumber"/>
        <w:rPr>
          <w:rStyle w:val="Hyperlink"/>
          <w:color w:val="464547"/>
          <w:sz w:val="24"/>
          <w:u w:val="none"/>
        </w:rPr>
      </w:pPr>
      <w:r>
        <w:rPr>
          <w:noProof/>
        </w:rPr>
        <w:lastRenderedPageBreak/>
        <w:drawing>
          <wp:inline distT="0" distB="0" distL="0" distR="0" wp14:anchorId="3C513A60" wp14:editId="4F863252">
            <wp:extent cx="4285753" cy="305137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67" cy="30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D044" w14:textId="77777777" w:rsidR="0081228B" w:rsidRPr="001C21B0" w:rsidRDefault="0081228B" w:rsidP="00F857EA">
      <w:pPr>
        <w:pStyle w:val="ListNumber"/>
        <w:rPr>
          <w:rStyle w:val="Hyperlink"/>
          <w:color w:val="464547"/>
          <w:sz w:val="24"/>
          <w:u w:val="none"/>
        </w:rPr>
      </w:pPr>
    </w:p>
    <w:p w14:paraId="43E93BA3" w14:textId="7C202B09" w:rsidR="00AB362B" w:rsidRPr="00096A97" w:rsidRDefault="00761783" w:rsidP="00F857EA">
      <w:pPr>
        <w:pStyle w:val="ListNumber"/>
      </w:pPr>
      <w:r>
        <w:t>Clone our “</w:t>
      </w:r>
      <w:r w:rsidRPr="00761783">
        <w:t>BI_Lab_winter-spring_2018</w:t>
      </w:r>
      <w:r>
        <w:t>” repository</w:t>
      </w:r>
    </w:p>
    <w:p w14:paraId="791FEB5B" w14:textId="74D4CEC2" w:rsidR="00096A97" w:rsidRDefault="00096A97" w:rsidP="00F857EA">
      <w:pPr>
        <w:pStyle w:val="ListNumber"/>
      </w:pPr>
      <w:r>
        <w:rPr>
          <w:noProof/>
        </w:rPr>
        <w:drawing>
          <wp:inline distT="0" distB="0" distL="0" distR="0" wp14:anchorId="77D4490A" wp14:editId="764AA67A">
            <wp:extent cx="5303520" cy="11267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7630" cy="11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DB58" w14:textId="1210CC15" w:rsidR="00F857EA" w:rsidRPr="00F857EA" w:rsidRDefault="00F857EA" w:rsidP="00F857EA">
      <w:pPr>
        <w:pStyle w:val="ListNumber"/>
      </w:pPr>
      <w:r w:rsidRPr="00F857EA">
        <w:t>Cloned repository:</w:t>
      </w:r>
    </w:p>
    <w:p w14:paraId="7066EF4A" w14:textId="0C69DB41" w:rsidR="00096A97" w:rsidRPr="001C21B0" w:rsidRDefault="00096A97" w:rsidP="00F857EA">
      <w:pPr>
        <w:pStyle w:val="ListNumber"/>
      </w:pPr>
      <w:r>
        <w:rPr>
          <w:noProof/>
        </w:rPr>
        <w:drawing>
          <wp:inline distT="0" distB="0" distL="0" distR="0" wp14:anchorId="540CF466" wp14:editId="2F07FD07">
            <wp:extent cx="4866199" cy="1409882"/>
            <wp:effectExtent l="19050" t="19050" r="1079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285" cy="1410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A1A724" w14:textId="7410A872" w:rsidR="00761783" w:rsidRDefault="00C6330B" w:rsidP="00F857EA">
      <w:pPr>
        <w:pStyle w:val="ListNumber"/>
      </w:pPr>
      <w:r w:rsidRPr="00C6330B">
        <w:t>Add</w:t>
      </w:r>
      <w:r w:rsidR="00BD2A08">
        <w:t>, commit and pull</w:t>
      </w:r>
      <w:r w:rsidRPr="00C6330B">
        <w:t xml:space="preserve"> your personal folders to “BI_Lab_winter-spring_2018\_0. DWH\Project\” and “BI_Lab_winter-spring_2018\_1. Introduction to DWH\Tasks”</w:t>
      </w:r>
      <w:r>
        <w:t>, use “</w:t>
      </w:r>
      <w:proofErr w:type="spellStart"/>
      <w:r w:rsidR="0042412E">
        <w:t>Name_Surname</w:t>
      </w:r>
      <w:proofErr w:type="spellEnd"/>
      <w:r>
        <w:t>”</w:t>
      </w:r>
      <w:r w:rsidR="0042412E">
        <w:t xml:space="preserve"> template. </w:t>
      </w:r>
    </w:p>
    <w:p w14:paraId="429D4B0E" w14:textId="7BF8C19B" w:rsidR="00EC2AFC" w:rsidRDefault="00EC2AFC" w:rsidP="00F857EA">
      <w:pPr>
        <w:pStyle w:val="ListNumber"/>
      </w:pPr>
      <w:bookmarkStart w:id="7" w:name="_GoBack"/>
      <w:bookmarkEnd w:id="7"/>
      <w:r>
        <w:rPr>
          <w:noProof/>
        </w:rPr>
        <w:drawing>
          <wp:inline distT="0" distB="0" distL="0" distR="0" wp14:anchorId="5309C8B2" wp14:editId="1C01E0A9">
            <wp:extent cx="4850295" cy="101235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623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0E10" w14:textId="009D188B" w:rsidR="00360D14" w:rsidRDefault="00360D14" w:rsidP="00F857EA">
      <w:pPr>
        <w:pStyle w:val="ListNumber"/>
      </w:pPr>
      <w:r>
        <w:rPr>
          <w:noProof/>
        </w:rPr>
        <w:lastRenderedPageBreak/>
        <w:drawing>
          <wp:inline distT="0" distB="0" distL="0" distR="0" wp14:anchorId="59EE52E6" wp14:editId="3ED3A9A7">
            <wp:extent cx="5422789" cy="3122581"/>
            <wp:effectExtent l="0" t="0" r="698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4151" cy="31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5CC">
        <w:rPr>
          <w:noProof/>
        </w:rPr>
        <w:drawing>
          <wp:inline distT="0" distB="0" distL="0" distR="0" wp14:anchorId="7BF08705" wp14:editId="20FB3BA6">
            <wp:extent cx="5422265" cy="196852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6178" cy="19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425F" w14:textId="14E2229E" w:rsidR="00BF7544" w:rsidRDefault="00BF7544" w:rsidP="00F857EA">
      <w:pPr>
        <w:pStyle w:val="ListNumber"/>
      </w:pPr>
      <w:r>
        <w:rPr>
          <w:noProof/>
        </w:rPr>
        <w:drawing>
          <wp:inline distT="0" distB="0" distL="0" distR="0" wp14:anchorId="6492DFDE" wp14:editId="718004BC">
            <wp:extent cx="4921857" cy="2482758"/>
            <wp:effectExtent l="19050" t="19050" r="1270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7788" cy="24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6C032" w14:textId="77777777" w:rsidR="00BF7544" w:rsidRDefault="00BF7544" w:rsidP="00F857EA">
      <w:pPr>
        <w:pStyle w:val="ListNumber"/>
      </w:pPr>
    </w:p>
    <w:p w14:paraId="20FF998B" w14:textId="77777777" w:rsidR="00EC2AFC" w:rsidRDefault="00EC2AFC" w:rsidP="00F857EA">
      <w:pPr>
        <w:pStyle w:val="ListNumber"/>
      </w:pPr>
    </w:p>
    <w:p w14:paraId="0596027F" w14:textId="77777777" w:rsidR="001C21B0" w:rsidRDefault="001C21B0" w:rsidP="001C21B0">
      <w:pPr>
        <w:pStyle w:val="Heading1"/>
        <w:numPr>
          <w:ilvl w:val="0"/>
          <w:numId w:val="0"/>
        </w:numPr>
      </w:pPr>
      <w:bookmarkStart w:id="8" w:name="_Toc509169608"/>
      <w:r w:rsidRPr="001C21B0">
        <w:lastRenderedPageBreak/>
        <w:t>3.</w:t>
      </w:r>
      <w:r>
        <w:t xml:space="preserve"> CHOOSE BUSINESS FOR YOUR PROJECT</w:t>
      </w:r>
      <w:bookmarkEnd w:id="8"/>
      <w:r>
        <w:t xml:space="preserve"> </w:t>
      </w:r>
    </w:p>
    <w:p w14:paraId="66EA839F" w14:textId="77777777" w:rsidR="001C21B0" w:rsidRPr="00421250" w:rsidRDefault="001C21B0" w:rsidP="00421250">
      <w:pPr>
        <w:pStyle w:val="ListBullet"/>
        <w:rPr>
          <w:sz w:val="24"/>
        </w:rPr>
      </w:pPr>
      <w:r w:rsidRPr="00421250">
        <w:rPr>
          <w:sz w:val="24"/>
        </w:rPr>
        <w:t>For the next lessons you’ll be creating document describing your chosen business and creating plan of implementing data warehousing for this business.</w:t>
      </w:r>
    </w:p>
    <w:p w14:paraId="4DC86186" w14:textId="77777777" w:rsidR="00417853" w:rsidRPr="00421250" w:rsidRDefault="00417853" w:rsidP="00421250">
      <w:pPr>
        <w:pStyle w:val="ListBullet"/>
        <w:rPr>
          <w:sz w:val="24"/>
        </w:rPr>
      </w:pPr>
      <w:r w:rsidRPr="00421250">
        <w:rPr>
          <w:sz w:val="24"/>
        </w:rPr>
        <w:t xml:space="preserve">During the ETL module you will implement DWH and ETL according to your plan. </w:t>
      </w:r>
    </w:p>
    <w:p w14:paraId="1B5227B3" w14:textId="77777777" w:rsidR="001C21B0" w:rsidRPr="001C21B0" w:rsidRDefault="001C21B0" w:rsidP="00F857EA">
      <w:pPr>
        <w:pStyle w:val="ListNumber"/>
      </w:pPr>
    </w:p>
    <w:sectPr w:rsidR="001C21B0" w:rsidRPr="001C21B0" w:rsidSect="005B4AE6">
      <w:footerReference w:type="default" r:id="rId25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AE12" w14:textId="77777777" w:rsidR="0026036B" w:rsidRDefault="0026036B">
      <w:r>
        <w:separator/>
      </w:r>
    </w:p>
  </w:endnote>
  <w:endnote w:type="continuationSeparator" w:id="0">
    <w:p w14:paraId="764460C0" w14:textId="77777777" w:rsidR="0026036B" w:rsidRDefault="0026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332A3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A01F87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57567617" w14:textId="77777777" w:rsidTr="009410B3">
      <w:tc>
        <w:tcPr>
          <w:tcW w:w="8472" w:type="dxa"/>
        </w:tcPr>
        <w:p w14:paraId="23AA4CF1" w14:textId="77777777" w:rsidR="00AF3313" w:rsidRDefault="0026036B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933DA">
            <w:t>CONFIDENTIAL</w:t>
          </w:r>
          <w:r>
            <w:fldChar w:fldCharType="end"/>
          </w:r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4671EB">
            <w:rPr>
              <w:noProof/>
            </w:rPr>
            <w:t>March 18, 2018</w:t>
          </w:r>
          <w:r w:rsidR="00AF3313">
            <w:fldChar w:fldCharType="end"/>
          </w:r>
          <w:r w:rsidR="00AF3313">
            <w:tab/>
          </w:r>
        </w:p>
      </w:tc>
    </w:tr>
  </w:tbl>
  <w:p w14:paraId="2AFD4791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348BC0" wp14:editId="23E20EEE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733424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4A87A82A" w14:textId="77777777" w:rsidTr="00673DBC">
      <w:tc>
        <w:tcPr>
          <w:tcW w:w="1526" w:type="dxa"/>
          <w:vAlign w:val="center"/>
        </w:tcPr>
        <w:p w14:paraId="4FE1BD45" w14:textId="77777777" w:rsidR="001F1D2E" w:rsidRPr="007F4104" w:rsidRDefault="001F1D2E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2226EE10" w14:textId="77777777" w:rsidR="001F1D2E" w:rsidRPr="001F1D2E" w:rsidRDefault="001F1D2E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4C9503AD" w14:textId="77777777" w:rsidTr="00673DBC">
      <w:tc>
        <w:tcPr>
          <w:tcW w:w="9139" w:type="dxa"/>
          <w:gridSpan w:val="2"/>
        </w:tcPr>
        <w:p w14:paraId="514B309E" w14:textId="77777777" w:rsidR="001F1D2E" w:rsidRDefault="0026036B" w:rsidP="00701756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933DA">
            <w:t>CONFIDENTIAL</w:t>
          </w:r>
          <w:r>
            <w:fldChar w:fldCharType="end"/>
          </w:r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701756">
              <w:t>19</w:t>
            </w:r>
            <w:r w:rsidR="00E933DA">
              <w:t>-</w:t>
            </w:r>
            <w:r w:rsidR="00701756">
              <w:t>Mar</w:t>
            </w:r>
            <w:r w:rsidR="00E933DA">
              <w:t>-</w:t>
            </w:r>
            <w:r w:rsidR="00701756">
              <w:t>2018</w:t>
            </w:r>
          </w:fldSimple>
        </w:p>
      </w:tc>
    </w:tr>
  </w:tbl>
  <w:p w14:paraId="0BBADB5E" w14:textId="77777777" w:rsidR="008F627C" w:rsidRPr="005B4AE6" w:rsidRDefault="001F1D2E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263938F" wp14:editId="31209949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A8B6E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0B973" w14:textId="77777777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761985"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239B0706" w14:textId="77777777" w:rsidTr="005B4AE6">
      <w:tc>
        <w:tcPr>
          <w:tcW w:w="8472" w:type="dxa"/>
        </w:tcPr>
        <w:p w14:paraId="1FD759C1" w14:textId="77777777" w:rsidR="00DF38F2" w:rsidRDefault="0026036B" w:rsidP="00701756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E933DA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701756">
              <w:t>19-Mar</w:t>
            </w:r>
            <w:r w:rsidR="00E933DA">
              <w:t>-</w:t>
            </w:r>
          </w:fldSimple>
          <w:r w:rsidR="00701756">
            <w:t>2018</w:t>
          </w:r>
          <w:r w:rsidR="00DF38F2">
            <w:tab/>
          </w:r>
        </w:p>
      </w:tc>
    </w:tr>
  </w:tbl>
  <w:p w14:paraId="0D6936B7" w14:textId="77777777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AA5522C" wp14:editId="434E34DB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76AE46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D50C3" w14:textId="77777777" w:rsidR="0026036B" w:rsidRDefault="0026036B">
      <w:r>
        <w:separator/>
      </w:r>
    </w:p>
  </w:footnote>
  <w:footnote w:type="continuationSeparator" w:id="0">
    <w:p w14:paraId="50971BA6" w14:textId="77777777" w:rsidR="0026036B" w:rsidRDefault="00260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439"/>
      <w:gridCol w:w="1167"/>
    </w:tblGrid>
    <w:tr w:rsidR="00081986" w:rsidRPr="00347AA1" w14:paraId="2B514030" w14:textId="77777777" w:rsidTr="001F3654">
      <w:tc>
        <w:tcPr>
          <w:tcW w:w="8121" w:type="dxa"/>
        </w:tcPr>
        <w:p w14:paraId="18A5A295" w14:textId="77777777" w:rsidR="00081986" w:rsidRDefault="00081986" w:rsidP="007F4104">
          <w:pPr>
            <w:pStyle w:val="Header"/>
          </w:pP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255AE6B4" w14:textId="77777777" w:rsidR="00081986" w:rsidRPr="006B596A" w:rsidRDefault="00081986" w:rsidP="007F4104">
          <w:pPr>
            <w:pStyle w:val="Header"/>
          </w:pPr>
        </w:p>
      </w:tc>
    </w:tr>
    <w:tr w:rsidR="00081986" w:rsidRPr="00347AA1" w14:paraId="7BE51054" w14:textId="77777777" w:rsidTr="004B110A">
      <w:trPr>
        <w:trHeight w:val="340"/>
      </w:trPr>
      <w:tc>
        <w:tcPr>
          <w:tcW w:w="8121" w:type="dxa"/>
        </w:tcPr>
        <w:p w14:paraId="67183F23" w14:textId="77777777" w:rsidR="00081986" w:rsidRDefault="00CC238F" w:rsidP="007F4104">
          <w:pPr>
            <w:pStyle w:val="Header"/>
          </w:pPr>
          <w:fldSimple w:instr=" DOCPROPERTY  Title  \* MERGEFORMAT ">
            <w:r w:rsidR="00AD2C16">
              <w:t>Introduction to Data Warehousing</w:t>
            </w:r>
          </w:fldSimple>
        </w:p>
      </w:tc>
      <w:tc>
        <w:tcPr>
          <w:tcW w:w="1485" w:type="dxa"/>
        </w:tcPr>
        <w:p w14:paraId="283B096B" w14:textId="77777777" w:rsidR="00081986" w:rsidRPr="009618CB" w:rsidRDefault="00081986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6F2DB3BF" wp14:editId="475593DB">
                <wp:extent cx="457200" cy="161925"/>
                <wp:effectExtent l="0" t="0" r="0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B06B24" w14:textId="77777777" w:rsidR="005D4824" w:rsidRPr="005B4AE6" w:rsidRDefault="0033141B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91620EF" wp14:editId="20FA4BA4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556AE7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DB01D0"/>
    <w:multiLevelType w:val="hybridMultilevel"/>
    <w:tmpl w:val="635C5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BFC7161"/>
    <w:multiLevelType w:val="multilevel"/>
    <w:tmpl w:val="ABA2F0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AE7441"/>
    <w:multiLevelType w:val="multilevel"/>
    <w:tmpl w:val="9C70F0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4"/>
  </w:num>
  <w:num w:numId="2">
    <w:abstractNumId w:val="8"/>
  </w:num>
  <w:num w:numId="3">
    <w:abstractNumId w:val="20"/>
  </w:num>
  <w:num w:numId="4">
    <w:abstractNumId w:val="6"/>
  </w:num>
  <w:num w:numId="5">
    <w:abstractNumId w:val="17"/>
  </w:num>
  <w:num w:numId="6">
    <w:abstractNumId w:val="3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9"/>
  </w:num>
  <w:num w:numId="15">
    <w:abstractNumId w:val="20"/>
  </w:num>
  <w:num w:numId="16">
    <w:abstractNumId w:val="14"/>
  </w:num>
  <w:num w:numId="17">
    <w:abstractNumId w:val="9"/>
  </w:num>
  <w:num w:numId="18">
    <w:abstractNumId w:val="31"/>
  </w:num>
  <w:num w:numId="19">
    <w:abstractNumId w:val="16"/>
  </w:num>
  <w:num w:numId="20">
    <w:abstractNumId w:val="32"/>
  </w:num>
  <w:num w:numId="21">
    <w:abstractNumId w:val="11"/>
  </w:num>
  <w:num w:numId="22">
    <w:abstractNumId w:val="28"/>
  </w:num>
  <w:num w:numId="23">
    <w:abstractNumId w:val="26"/>
  </w:num>
  <w:num w:numId="24">
    <w:abstractNumId w:val="10"/>
  </w:num>
  <w:num w:numId="25">
    <w:abstractNumId w:val="23"/>
  </w:num>
  <w:num w:numId="26">
    <w:abstractNumId w:val="34"/>
  </w:num>
  <w:num w:numId="27">
    <w:abstractNumId w:val="25"/>
  </w:num>
  <w:num w:numId="28">
    <w:abstractNumId w:val="34"/>
  </w:num>
  <w:num w:numId="29">
    <w:abstractNumId w:val="13"/>
  </w:num>
  <w:num w:numId="30">
    <w:abstractNumId w:val="27"/>
  </w:num>
  <w:num w:numId="31">
    <w:abstractNumId w:val="16"/>
  </w:num>
  <w:num w:numId="32">
    <w:abstractNumId w:val="21"/>
  </w:num>
  <w:num w:numId="33">
    <w:abstractNumId w:val="12"/>
  </w:num>
  <w:num w:numId="34">
    <w:abstractNumId w:val="5"/>
  </w:num>
  <w:num w:numId="35">
    <w:abstractNumId w:val="33"/>
  </w:num>
  <w:num w:numId="36">
    <w:abstractNumId w:val="22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19"/>
  </w:num>
  <w:num w:numId="40">
    <w:abstractNumId w:val="16"/>
  </w:num>
  <w:num w:numId="41">
    <w:abstractNumId w:val="16"/>
  </w:num>
  <w:num w:numId="42">
    <w:abstractNumId w:val="16"/>
    <w:lvlOverride w:ilvl="0">
      <w:startOverride w:val="1"/>
    </w:lvlOverride>
  </w:num>
  <w:num w:numId="43">
    <w:abstractNumId w:val="31"/>
  </w:num>
  <w:num w:numId="44">
    <w:abstractNumId w:val="31"/>
  </w:num>
  <w:num w:numId="45">
    <w:abstractNumId w:val="31"/>
  </w:num>
  <w:num w:numId="46">
    <w:abstractNumId w:val="31"/>
  </w:num>
  <w:num w:numId="47">
    <w:abstractNumId w:val="16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DA"/>
    <w:rsid w:val="00004E50"/>
    <w:rsid w:val="00011FD9"/>
    <w:rsid w:val="00042A5B"/>
    <w:rsid w:val="00044894"/>
    <w:rsid w:val="00060124"/>
    <w:rsid w:val="0006354D"/>
    <w:rsid w:val="000710A1"/>
    <w:rsid w:val="00072132"/>
    <w:rsid w:val="000760F4"/>
    <w:rsid w:val="00081508"/>
    <w:rsid w:val="00081986"/>
    <w:rsid w:val="000922DA"/>
    <w:rsid w:val="00095482"/>
    <w:rsid w:val="00096A97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C21B0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36B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3B85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144F5"/>
    <w:rsid w:val="003157B4"/>
    <w:rsid w:val="00315998"/>
    <w:rsid w:val="0033141B"/>
    <w:rsid w:val="00331A15"/>
    <w:rsid w:val="003345AB"/>
    <w:rsid w:val="0033495D"/>
    <w:rsid w:val="003438DB"/>
    <w:rsid w:val="00343E07"/>
    <w:rsid w:val="00347AA1"/>
    <w:rsid w:val="003500CF"/>
    <w:rsid w:val="003534EA"/>
    <w:rsid w:val="003609E8"/>
    <w:rsid w:val="00360D14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B335A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853"/>
    <w:rsid w:val="00417F9B"/>
    <w:rsid w:val="0042056B"/>
    <w:rsid w:val="00421250"/>
    <w:rsid w:val="0042412E"/>
    <w:rsid w:val="00424832"/>
    <w:rsid w:val="00432D54"/>
    <w:rsid w:val="00434841"/>
    <w:rsid w:val="00452077"/>
    <w:rsid w:val="004671EB"/>
    <w:rsid w:val="004706BE"/>
    <w:rsid w:val="00470C09"/>
    <w:rsid w:val="004A24A0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098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5035F"/>
    <w:rsid w:val="0065130F"/>
    <w:rsid w:val="0065513D"/>
    <w:rsid w:val="0066574A"/>
    <w:rsid w:val="00673DBC"/>
    <w:rsid w:val="0068062E"/>
    <w:rsid w:val="00680814"/>
    <w:rsid w:val="006815CC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1756"/>
    <w:rsid w:val="007074E7"/>
    <w:rsid w:val="007124C3"/>
    <w:rsid w:val="00713C48"/>
    <w:rsid w:val="007161C7"/>
    <w:rsid w:val="0072682A"/>
    <w:rsid w:val="00750BDF"/>
    <w:rsid w:val="00751326"/>
    <w:rsid w:val="0075737B"/>
    <w:rsid w:val="00761783"/>
    <w:rsid w:val="00761985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28B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7E6A"/>
    <w:rsid w:val="009515D3"/>
    <w:rsid w:val="00953AD1"/>
    <w:rsid w:val="009618CB"/>
    <w:rsid w:val="00964F64"/>
    <w:rsid w:val="00995C8E"/>
    <w:rsid w:val="009A31E0"/>
    <w:rsid w:val="009A705D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07F4D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0572"/>
    <w:rsid w:val="00AB151C"/>
    <w:rsid w:val="00AB362B"/>
    <w:rsid w:val="00AC4EB6"/>
    <w:rsid w:val="00AC5A33"/>
    <w:rsid w:val="00AD2C16"/>
    <w:rsid w:val="00AD3B7B"/>
    <w:rsid w:val="00AD3EFF"/>
    <w:rsid w:val="00AD5D01"/>
    <w:rsid w:val="00AD6005"/>
    <w:rsid w:val="00AF3313"/>
    <w:rsid w:val="00AF72D5"/>
    <w:rsid w:val="00B139F6"/>
    <w:rsid w:val="00B215BA"/>
    <w:rsid w:val="00B23CF5"/>
    <w:rsid w:val="00B2599C"/>
    <w:rsid w:val="00B35E17"/>
    <w:rsid w:val="00B43774"/>
    <w:rsid w:val="00B575E2"/>
    <w:rsid w:val="00B6164C"/>
    <w:rsid w:val="00B76439"/>
    <w:rsid w:val="00B77276"/>
    <w:rsid w:val="00B81A83"/>
    <w:rsid w:val="00B839E0"/>
    <w:rsid w:val="00B861C6"/>
    <w:rsid w:val="00BB0780"/>
    <w:rsid w:val="00BC4BBC"/>
    <w:rsid w:val="00BC6D7F"/>
    <w:rsid w:val="00BD2A08"/>
    <w:rsid w:val="00BE4191"/>
    <w:rsid w:val="00BE7F18"/>
    <w:rsid w:val="00BF5FE1"/>
    <w:rsid w:val="00BF7544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18D2"/>
    <w:rsid w:val="00C63011"/>
    <w:rsid w:val="00C6330B"/>
    <w:rsid w:val="00C70F22"/>
    <w:rsid w:val="00C71764"/>
    <w:rsid w:val="00C86C05"/>
    <w:rsid w:val="00C90F18"/>
    <w:rsid w:val="00C922B5"/>
    <w:rsid w:val="00CA2A71"/>
    <w:rsid w:val="00CB16E7"/>
    <w:rsid w:val="00CB7B22"/>
    <w:rsid w:val="00CC238F"/>
    <w:rsid w:val="00CD283F"/>
    <w:rsid w:val="00CD7FAA"/>
    <w:rsid w:val="00D066D7"/>
    <w:rsid w:val="00D06718"/>
    <w:rsid w:val="00D06E40"/>
    <w:rsid w:val="00D27C46"/>
    <w:rsid w:val="00D31832"/>
    <w:rsid w:val="00D32BC5"/>
    <w:rsid w:val="00D454F0"/>
    <w:rsid w:val="00D627FC"/>
    <w:rsid w:val="00D639FE"/>
    <w:rsid w:val="00D76BDB"/>
    <w:rsid w:val="00D86536"/>
    <w:rsid w:val="00D9361E"/>
    <w:rsid w:val="00DA6CF4"/>
    <w:rsid w:val="00DC5009"/>
    <w:rsid w:val="00DC6963"/>
    <w:rsid w:val="00DC791A"/>
    <w:rsid w:val="00DD4EFE"/>
    <w:rsid w:val="00DE2CE7"/>
    <w:rsid w:val="00DE4E52"/>
    <w:rsid w:val="00DE5283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19F"/>
    <w:rsid w:val="00E504E7"/>
    <w:rsid w:val="00E507C7"/>
    <w:rsid w:val="00E74234"/>
    <w:rsid w:val="00E8459E"/>
    <w:rsid w:val="00E903AC"/>
    <w:rsid w:val="00E933DA"/>
    <w:rsid w:val="00E95661"/>
    <w:rsid w:val="00E95BE3"/>
    <w:rsid w:val="00EC0172"/>
    <w:rsid w:val="00EC2AFC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857EA"/>
    <w:rsid w:val="00F9679B"/>
    <w:rsid w:val="00FA2E41"/>
    <w:rsid w:val="00FC2E4A"/>
    <w:rsid w:val="00FD10BF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4D4B6"/>
  <w15:docId w15:val="{20400131-5261-46A8-89A8-2F289239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FD4DDE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</w:rPr>
  </w:style>
  <w:style w:type="paragraph" w:styleId="Heading3">
    <w:name w:val="heading 3"/>
    <w:next w:val="BodyText"/>
    <w:autoRedefine/>
    <w:qFormat/>
    <w:rsid w:val="00FD4DDE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</w:rPr>
  </w:style>
  <w:style w:type="paragraph" w:styleId="Heading4">
    <w:name w:val="heading 4"/>
    <w:next w:val="BodyText"/>
    <w:autoRedefine/>
    <w:qFormat/>
    <w:rsid w:val="00FD4DDE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F857EA"/>
    <w:pPr>
      <w:widowControl/>
      <w:spacing w:before="120" w:after="120" w:line="240" w:lineRule="auto"/>
      <w:ind w:left="720"/>
    </w:pPr>
    <w:rPr>
      <w:rFonts w:ascii="Trebuchet MS" w:hAnsi="Trebuchet MS"/>
      <w:color w:val="464547"/>
      <w:sz w:val="22"/>
      <w:szCs w:val="22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D4DDE"/>
    <w:rPr>
      <w:rFonts w:ascii="Arial Black" w:hAnsi="Arial Black"/>
      <w:caps/>
      <w:color w:val="1A9CB0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72132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rsid w:val="00AB362B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12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owto.com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_LAB\Lections_refactoring\_1.%20Introduction%20to%20DWH\Topic%2001%20-%20Introduction%20to%20Data%20Warehousing\MTX.BI.07.Oracle%20DB.DWH_labwork01_Introduction%20to%20Data%20Warehousing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B435D-0129-473F-9139-A86E1191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MTX.BI.07.Oracle DB.DWH_labwork01_Introduction to Data Warehousing_new.dotx</Template>
  <TotalTime>161</TotalTime>
  <Pages>7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 Warehousing</vt:lpstr>
    </vt:vector>
  </TitlesOfParts>
  <Manager/>
  <Company>Epam Systems, RD Dep.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Warehousing</dc:title>
  <dc:subject>MTN.BI.07 Introduction to Data Warehousing</dc:subject>
  <dc:creator>Ilya Norkin</dc:creator>
  <cp:keywords/>
  <dc:description/>
  <cp:lastModifiedBy>Veranika Simanenka</cp:lastModifiedBy>
  <cp:revision>9</cp:revision>
  <cp:lastPrinted>2015-03-17T09:30:00Z</cp:lastPrinted>
  <dcterms:created xsi:type="dcterms:W3CDTF">2018-07-16T08:23:00Z</dcterms:created>
  <dcterms:modified xsi:type="dcterms:W3CDTF">2018-07-16T11:04:00Z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19-Mar-2018</vt:lpwstr>
  </property>
</Properties>
</file>